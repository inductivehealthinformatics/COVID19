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F59D21" w14:textId="1D6C3662" w:rsidR="00D22283" w:rsidRPr="008621F8" w:rsidRDefault="00E1196E" w:rsidP="008621F8">
      <w:pPr>
        <w:pStyle w:val="Heading1"/>
      </w:pPr>
      <w:r>
        <w:t xml:space="preserve">Contact Tracing </w:t>
      </w:r>
      <w:r w:rsidR="0015223B">
        <w:t xml:space="preserve">Data Source and </w:t>
      </w:r>
      <w:r>
        <w:t>Report</w:t>
      </w:r>
    </w:p>
    <w:p w14:paraId="6199DFFD" w14:textId="029E421B" w:rsidR="003A0385" w:rsidRDefault="00E1196E" w:rsidP="005A42F8">
      <w:pPr>
        <w:rPr>
          <w:sz w:val="20"/>
        </w:rPr>
      </w:pPr>
      <w:r>
        <w:rPr>
          <w:sz w:val="20"/>
        </w:rPr>
        <w:t xml:space="preserve">The COVID19 Contact Tracing Report is driven by the </w:t>
      </w:r>
      <w:proofErr w:type="gramStart"/>
      <w:r w:rsidRPr="00E1196E">
        <w:rPr>
          <w:i/>
          <w:iCs/>
          <w:sz w:val="20"/>
        </w:rPr>
        <w:t>dbo.inductive</w:t>
      </w:r>
      <w:proofErr w:type="gramEnd"/>
      <w:r w:rsidRPr="00E1196E">
        <w:rPr>
          <w:i/>
          <w:iCs/>
          <w:sz w:val="20"/>
        </w:rPr>
        <w:t>_covid19_contacts</w:t>
      </w:r>
      <w:r>
        <w:rPr>
          <w:i/>
          <w:iCs/>
          <w:sz w:val="20"/>
        </w:rPr>
        <w:t xml:space="preserve"> </w:t>
      </w:r>
      <w:r>
        <w:rPr>
          <w:sz w:val="20"/>
        </w:rPr>
        <w:t xml:space="preserve">database view created by InductiveHealth.  The visual </w:t>
      </w:r>
      <w:r w:rsidR="00666AD2">
        <w:rPr>
          <w:sz w:val="20"/>
        </w:rPr>
        <w:t xml:space="preserve">below </w:t>
      </w:r>
      <w:r>
        <w:rPr>
          <w:sz w:val="20"/>
        </w:rPr>
        <w:t xml:space="preserve">depicts </w:t>
      </w:r>
      <w:r w:rsidR="0015223B">
        <w:rPr>
          <w:sz w:val="20"/>
        </w:rPr>
        <w:t xml:space="preserve">what </w:t>
      </w:r>
      <w:r>
        <w:rPr>
          <w:sz w:val="20"/>
        </w:rPr>
        <w:t>data is contained within the database view and subsequent data source and report exposed through the COVID-19 Contact Tracing Report in the NBS Reporting module.</w:t>
      </w:r>
    </w:p>
    <w:p w14:paraId="424BD9EB" w14:textId="72F3E3CF" w:rsidR="0015223B" w:rsidRDefault="0015223B" w:rsidP="005A42F8">
      <w:pPr>
        <w:rPr>
          <w:sz w:val="20"/>
        </w:rPr>
      </w:pPr>
    </w:p>
    <w:p w14:paraId="11777B6E" w14:textId="395DFAC4" w:rsidR="0015223B" w:rsidRDefault="0015223B" w:rsidP="005A42F8">
      <w:pPr>
        <w:rPr>
          <w:sz w:val="20"/>
        </w:rPr>
      </w:pPr>
      <w:r>
        <w:rPr>
          <w:sz w:val="20"/>
        </w:rPr>
        <w:t xml:space="preserve">It is important to note that this Report is pulled from the NBS_ODSE database and therefore </w:t>
      </w:r>
      <w:r w:rsidR="000C4536">
        <w:rPr>
          <w:sz w:val="20"/>
        </w:rPr>
        <w:t>contains</w:t>
      </w:r>
      <w:r>
        <w:rPr>
          <w:sz w:val="20"/>
        </w:rPr>
        <w:t xml:space="preserve"> </w:t>
      </w:r>
      <w:r w:rsidRPr="00666AD2">
        <w:rPr>
          <w:b/>
          <w:bCs/>
          <w:sz w:val="20"/>
        </w:rPr>
        <w:t>real-time data</w:t>
      </w:r>
      <w:r>
        <w:rPr>
          <w:sz w:val="20"/>
        </w:rPr>
        <w:t>.</w:t>
      </w:r>
    </w:p>
    <w:p w14:paraId="54B5E5E2" w14:textId="6140ED82" w:rsidR="0015223B" w:rsidRDefault="0015223B" w:rsidP="005A42F8">
      <w:pPr>
        <w:rPr>
          <w:sz w:val="20"/>
        </w:rPr>
      </w:pPr>
    </w:p>
    <w:p w14:paraId="12E48F56" w14:textId="0DBCCBA1" w:rsidR="0015223B" w:rsidRDefault="0015223B" w:rsidP="005A42F8">
      <w:pPr>
        <w:rPr>
          <w:sz w:val="20"/>
        </w:rPr>
      </w:pPr>
      <w:r>
        <w:rPr>
          <w:sz w:val="20"/>
        </w:rPr>
        <w:t>Additionally, the Report exposed in the NBS Reporting Module is NOT secured by Program Area and/or Jurisdiction.  Based on your specific needs, this can be adjusted.</w:t>
      </w:r>
    </w:p>
    <w:p w14:paraId="06AC5D51" w14:textId="1D84A6A6" w:rsidR="0015223B" w:rsidRDefault="0015223B" w:rsidP="005A42F8">
      <w:pPr>
        <w:rPr>
          <w:sz w:val="20"/>
        </w:rPr>
      </w:pPr>
    </w:p>
    <w:p w14:paraId="04F9E6F4" w14:textId="7772698C" w:rsidR="0015223B" w:rsidRDefault="001E38FD" w:rsidP="005A42F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83463B9" wp14:editId="5069BBD9">
            <wp:extent cx="5890260" cy="3855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99" cy="3858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7333E" w14:textId="3FC59F4D" w:rsidR="00E1196E" w:rsidRDefault="00E1196E" w:rsidP="005A42F8">
      <w:pPr>
        <w:rPr>
          <w:sz w:val="20"/>
        </w:rPr>
      </w:pPr>
    </w:p>
    <w:p w14:paraId="1B7D1548" w14:textId="77777777" w:rsidR="00E1196E" w:rsidRDefault="00E1196E" w:rsidP="005A42F8">
      <w:pPr>
        <w:rPr>
          <w:sz w:val="20"/>
        </w:rPr>
      </w:pPr>
    </w:p>
    <w:p w14:paraId="5E77C673" w14:textId="77777777" w:rsidR="00E1196E" w:rsidRPr="00E1196E" w:rsidRDefault="00E1196E" w:rsidP="005A42F8">
      <w:pPr>
        <w:rPr>
          <w:sz w:val="20"/>
        </w:rPr>
      </w:pPr>
    </w:p>
    <w:p w14:paraId="78826562" w14:textId="77777777" w:rsidR="00E1196E" w:rsidRDefault="00E1196E" w:rsidP="005A42F8">
      <w:pPr>
        <w:rPr>
          <w:sz w:val="20"/>
        </w:rPr>
      </w:pPr>
    </w:p>
    <w:p w14:paraId="6732E76A" w14:textId="77777777" w:rsidR="000E0FC3" w:rsidRDefault="000E0FC3" w:rsidP="00845F53">
      <w:pPr>
        <w:rPr>
          <w:sz w:val="20"/>
        </w:rPr>
      </w:pPr>
    </w:p>
    <w:p w14:paraId="4D10D661" w14:textId="77777777" w:rsidR="00845F53" w:rsidRPr="00041E88" w:rsidRDefault="00845F53" w:rsidP="00041E88">
      <w:bookmarkStart w:id="0" w:name="_GoBack"/>
      <w:bookmarkEnd w:id="0"/>
    </w:p>
    <w:sectPr w:rsidR="00845F53" w:rsidRPr="00041E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17DD" w14:textId="77777777" w:rsidR="004F1563" w:rsidRDefault="004F1563">
      <w:pPr>
        <w:spacing w:line="240" w:lineRule="auto"/>
      </w:pPr>
      <w:r>
        <w:separator/>
      </w:r>
    </w:p>
  </w:endnote>
  <w:endnote w:type="continuationSeparator" w:id="0">
    <w:p w14:paraId="486B10DC" w14:textId="77777777" w:rsidR="004F1563" w:rsidRDefault="004F1563">
      <w:pPr>
        <w:spacing w:line="240" w:lineRule="auto"/>
      </w:pPr>
      <w:r>
        <w:continuationSeparator/>
      </w:r>
    </w:p>
  </w:endnote>
  <w:endnote w:type="continuationNotice" w:id="1">
    <w:p w14:paraId="1C4D6331" w14:textId="77777777" w:rsidR="001E38FD" w:rsidRDefault="001E38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203CB" w14:textId="016DDA86" w:rsidR="003F4CAA" w:rsidRPr="002F4212" w:rsidRDefault="002F4212" w:rsidP="002F4212">
    <w:pPr>
      <w:pStyle w:val="Footer"/>
    </w:pPr>
    <w:r>
      <w:t>Proprietary and Confidential – Copyright: InductiveHealth Informatics, Inc. 2020</w:t>
    </w:r>
    <w:r w:rsidR="00C738C0">
      <w:rPr>
        <w:sz w:val="20"/>
        <w:szCs w:val="20"/>
      </w:rPr>
      <w:tab/>
    </w:r>
    <w:r w:rsidR="00C738C0">
      <w:rPr>
        <w:sz w:val="20"/>
        <w:szCs w:val="20"/>
      </w:rPr>
      <w:tab/>
    </w:r>
    <w:r w:rsidR="00A130F7" w:rsidRPr="00C738C0">
      <w:rPr>
        <w:sz w:val="20"/>
        <w:szCs w:val="20"/>
      </w:rPr>
      <w:fldChar w:fldCharType="begin"/>
    </w:r>
    <w:r w:rsidR="00A130F7" w:rsidRPr="00C738C0">
      <w:rPr>
        <w:sz w:val="20"/>
        <w:szCs w:val="20"/>
      </w:rPr>
      <w:instrText>PAGE</w:instrText>
    </w:r>
    <w:r w:rsidR="00A130F7" w:rsidRPr="00C738C0">
      <w:rPr>
        <w:sz w:val="20"/>
        <w:szCs w:val="20"/>
      </w:rPr>
      <w:fldChar w:fldCharType="separate"/>
    </w:r>
    <w:r w:rsidR="002F2B31">
      <w:rPr>
        <w:noProof/>
        <w:sz w:val="20"/>
        <w:szCs w:val="20"/>
      </w:rPr>
      <w:t>1</w:t>
    </w:r>
    <w:r w:rsidR="00A130F7" w:rsidRPr="00C738C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17AE" w14:textId="77777777" w:rsidR="004F1563" w:rsidRDefault="004F1563">
      <w:pPr>
        <w:spacing w:line="240" w:lineRule="auto"/>
      </w:pPr>
      <w:r>
        <w:separator/>
      </w:r>
    </w:p>
  </w:footnote>
  <w:footnote w:type="continuationSeparator" w:id="0">
    <w:p w14:paraId="547EA7FF" w14:textId="77777777" w:rsidR="004F1563" w:rsidRDefault="004F1563">
      <w:pPr>
        <w:spacing w:line="240" w:lineRule="auto"/>
      </w:pPr>
      <w:r>
        <w:continuationSeparator/>
      </w:r>
    </w:p>
  </w:footnote>
  <w:footnote w:type="continuationNotice" w:id="1">
    <w:p w14:paraId="04B672C1" w14:textId="77777777" w:rsidR="001E38FD" w:rsidRDefault="001E38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ACFC0" w14:textId="77777777" w:rsidR="003F4CAA" w:rsidRDefault="00A130F7">
    <w:pPr>
      <w:ind w:left="-719"/>
    </w:pPr>
    <w:r>
      <w:rPr>
        <w:noProof/>
      </w:rPr>
      <w:drawing>
        <wp:inline distT="0" distB="0" distL="0" distR="0" wp14:anchorId="1E00F434" wp14:editId="25A540F0">
          <wp:extent cx="2238375" cy="561975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37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0B824" w14:textId="77777777" w:rsidR="00C738C0" w:rsidRDefault="00C738C0">
    <w:pPr>
      <w:ind w:left="-71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4AD"/>
    <w:multiLevelType w:val="multilevel"/>
    <w:tmpl w:val="0CB83C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097E6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6198C"/>
    <w:multiLevelType w:val="hybridMultilevel"/>
    <w:tmpl w:val="D6668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825EF2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54BBE"/>
    <w:multiLevelType w:val="hybridMultilevel"/>
    <w:tmpl w:val="DACE98E2"/>
    <w:lvl w:ilvl="0" w:tplc="9D625D8E">
      <w:numFmt w:val="bullet"/>
      <w:lvlText w:val="-"/>
      <w:lvlJc w:val="left"/>
      <w:pPr>
        <w:ind w:left="435" w:hanging="360"/>
      </w:pPr>
      <w:rPr>
        <w:rFonts w:ascii="Arial" w:eastAsia="Arial" w:hAnsi="Aria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3BCD"/>
    <w:multiLevelType w:val="hybridMultilevel"/>
    <w:tmpl w:val="C0087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A5177"/>
    <w:multiLevelType w:val="multilevel"/>
    <w:tmpl w:val="F2DC7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2767641A"/>
    <w:multiLevelType w:val="hybridMultilevel"/>
    <w:tmpl w:val="035A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52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57FA0"/>
    <w:multiLevelType w:val="hybridMultilevel"/>
    <w:tmpl w:val="CC7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6434C"/>
    <w:multiLevelType w:val="hybridMultilevel"/>
    <w:tmpl w:val="02D6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76420"/>
    <w:multiLevelType w:val="hybridMultilevel"/>
    <w:tmpl w:val="D486C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2A62"/>
    <w:multiLevelType w:val="hybridMultilevel"/>
    <w:tmpl w:val="43903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F5F20"/>
    <w:multiLevelType w:val="hybridMultilevel"/>
    <w:tmpl w:val="E6F60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72585"/>
    <w:multiLevelType w:val="hybridMultilevel"/>
    <w:tmpl w:val="44FC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D1460"/>
    <w:multiLevelType w:val="hybridMultilevel"/>
    <w:tmpl w:val="A0C2B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312E7"/>
    <w:multiLevelType w:val="hybridMultilevel"/>
    <w:tmpl w:val="A49A3988"/>
    <w:lvl w:ilvl="0" w:tplc="9D625D8E">
      <w:numFmt w:val="bullet"/>
      <w:lvlText w:val="-"/>
      <w:lvlJc w:val="left"/>
      <w:pPr>
        <w:ind w:left="435" w:hanging="360"/>
      </w:pPr>
      <w:rPr>
        <w:rFonts w:ascii="Arial" w:eastAsia="Arial" w:hAnsi="Aria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4FEE20E9"/>
    <w:multiLevelType w:val="hybridMultilevel"/>
    <w:tmpl w:val="79669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EE6BC4"/>
    <w:multiLevelType w:val="multilevel"/>
    <w:tmpl w:val="FA30A9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 w15:restartNumberingAfterBreak="0">
    <w:nsid w:val="5A0B1A7A"/>
    <w:multiLevelType w:val="multilevel"/>
    <w:tmpl w:val="1386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46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611A7D"/>
    <w:multiLevelType w:val="hybridMultilevel"/>
    <w:tmpl w:val="EB523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D4571"/>
    <w:multiLevelType w:val="multilevel"/>
    <w:tmpl w:val="4294B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BC79DA"/>
    <w:multiLevelType w:val="hybridMultilevel"/>
    <w:tmpl w:val="C12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1"/>
  </w:num>
  <w:num w:numId="5">
    <w:abstractNumId w:val="16"/>
  </w:num>
  <w:num w:numId="6">
    <w:abstractNumId w:val="12"/>
  </w:num>
  <w:num w:numId="7">
    <w:abstractNumId w:val="11"/>
  </w:num>
  <w:num w:numId="8">
    <w:abstractNumId w:val="10"/>
  </w:num>
  <w:num w:numId="9">
    <w:abstractNumId w:val="1"/>
  </w:num>
  <w:num w:numId="10">
    <w:abstractNumId w:val="7"/>
  </w:num>
  <w:num w:numId="11">
    <w:abstractNumId w:val="19"/>
  </w:num>
  <w:num w:numId="12">
    <w:abstractNumId w:val="15"/>
  </w:num>
  <w:num w:numId="13">
    <w:abstractNumId w:val="18"/>
  </w:num>
  <w:num w:numId="14">
    <w:abstractNumId w:val="3"/>
  </w:num>
  <w:num w:numId="15">
    <w:abstractNumId w:val="20"/>
  </w:num>
  <w:num w:numId="16">
    <w:abstractNumId w:val="4"/>
  </w:num>
  <w:num w:numId="17">
    <w:abstractNumId w:val="6"/>
  </w:num>
  <w:num w:numId="18">
    <w:abstractNumId w:val="14"/>
  </w:num>
  <w:num w:numId="19">
    <w:abstractNumId w:val="2"/>
  </w:num>
  <w:num w:numId="2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8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6E"/>
    <w:rsid w:val="000027E5"/>
    <w:rsid w:val="00004BE3"/>
    <w:rsid w:val="00006A8E"/>
    <w:rsid w:val="00012D75"/>
    <w:rsid w:val="00013D8C"/>
    <w:rsid w:val="00021F8F"/>
    <w:rsid w:val="0002226F"/>
    <w:rsid w:val="00040B8A"/>
    <w:rsid w:val="00041E88"/>
    <w:rsid w:val="00045E94"/>
    <w:rsid w:val="000562A0"/>
    <w:rsid w:val="0007084A"/>
    <w:rsid w:val="00080F5B"/>
    <w:rsid w:val="000866D7"/>
    <w:rsid w:val="00087076"/>
    <w:rsid w:val="000B29FE"/>
    <w:rsid w:val="000C4536"/>
    <w:rsid w:val="000D1876"/>
    <w:rsid w:val="000D6552"/>
    <w:rsid w:val="000D6EC4"/>
    <w:rsid w:val="000E0FC3"/>
    <w:rsid w:val="000F4636"/>
    <w:rsid w:val="000F672B"/>
    <w:rsid w:val="000F6CDB"/>
    <w:rsid w:val="00100A58"/>
    <w:rsid w:val="0010471A"/>
    <w:rsid w:val="00104CFB"/>
    <w:rsid w:val="00120D58"/>
    <w:rsid w:val="001230E6"/>
    <w:rsid w:val="001272CC"/>
    <w:rsid w:val="00147873"/>
    <w:rsid w:val="0015223B"/>
    <w:rsid w:val="00162092"/>
    <w:rsid w:val="0016597C"/>
    <w:rsid w:val="00166B1D"/>
    <w:rsid w:val="00171612"/>
    <w:rsid w:val="0018198A"/>
    <w:rsid w:val="00193137"/>
    <w:rsid w:val="001976EC"/>
    <w:rsid w:val="001A2B02"/>
    <w:rsid w:val="001A4A34"/>
    <w:rsid w:val="001A66F1"/>
    <w:rsid w:val="001B7763"/>
    <w:rsid w:val="001D1128"/>
    <w:rsid w:val="001D6B3B"/>
    <w:rsid w:val="001D7566"/>
    <w:rsid w:val="001D7ED7"/>
    <w:rsid w:val="001E38FD"/>
    <w:rsid w:val="001F68D9"/>
    <w:rsid w:val="00203CB8"/>
    <w:rsid w:val="00213CD1"/>
    <w:rsid w:val="00226BC7"/>
    <w:rsid w:val="00231647"/>
    <w:rsid w:val="00232695"/>
    <w:rsid w:val="00237198"/>
    <w:rsid w:val="00240ED9"/>
    <w:rsid w:val="00241D9A"/>
    <w:rsid w:val="00241F56"/>
    <w:rsid w:val="002437AA"/>
    <w:rsid w:val="002473E4"/>
    <w:rsid w:val="00252F1D"/>
    <w:rsid w:val="0025397B"/>
    <w:rsid w:val="00270CA1"/>
    <w:rsid w:val="00290A19"/>
    <w:rsid w:val="00291023"/>
    <w:rsid w:val="002A47F8"/>
    <w:rsid w:val="002B638D"/>
    <w:rsid w:val="002C0C83"/>
    <w:rsid w:val="002C1FED"/>
    <w:rsid w:val="002C594D"/>
    <w:rsid w:val="002D7251"/>
    <w:rsid w:val="002D7422"/>
    <w:rsid w:val="002E4CB3"/>
    <w:rsid w:val="002E60E9"/>
    <w:rsid w:val="002F2B31"/>
    <w:rsid w:val="002F321A"/>
    <w:rsid w:val="002F4212"/>
    <w:rsid w:val="00306E11"/>
    <w:rsid w:val="00310D5B"/>
    <w:rsid w:val="00315885"/>
    <w:rsid w:val="00321A97"/>
    <w:rsid w:val="00325BF8"/>
    <w:rsid w:val="0033160F"/>
    <w:rsid w:val="003400B9"/>
    <w:rsid w:val="0034030E"/>
    <w:rsid w:val="003426E9"/>
    <w:rsid w:val="0034461C"/>
    <w:rsid w:val="0035034E"/>
    <w:rsid w:val="00394142"/>
    <w:rsid w:val="003962BF"/>
    <w:rsid w:val="003A0385"/>
    <w:rsid w:val="003A0F00"/>
    <w:rsid w:val="003A3920"/>
    <w:rsid w:val="003B3DD0"/>
    <w:rsid w:val="003C7714"/>
    <w:rsid w:val="003D10D1"/>
    <w:rsid w:val="003E0338"/>
    <w:rsid w:val="003E145B"/>
    <w:rsid w:val="003F4CAA"/>
    <w:rsid w:val="003F7EB0"/>
    <w:rsid w:val="00401A20"/>
    <w:rsid w:val="00403C8C"/>
    <w:rsid w:val="0041048D"/>
    <w:rsid w:val="004118D8"/>
    <w:rsid w:val="004176F6"/>
    <w:rsid w:val="00425595"/>
    <w:rsid w:val="0043275D"/>
    <w:rsid w:val="00432E86"/>
    <w:rsid w:val="00455298"/>
    <w:rsid w:val="004836A7"/>
    <w:rsid w:val="004869FE"/>
    <w:rsid w:val="004B166F"/>
    <w:rsid w:val="004B734D"/>
    <w:rsid w:val="004B7374"/>
    <w:rsid w:val="004C0E5E"/>
    <w:rsid w:val="004C5CCD"/>
    <w:rsid w:val="004C67A4"/>
    <w:rsid w:val="004D1D1F"/>
    <w:rsid w:val="004D340F"/>
    <w:rsid w:val="004D3EEB"/>
    <w:rsid w:val="004D449F"/>
    <w:rsid w:val="004F12DF"/>
    <w:rsid w:val="004F1563"/>
    <w:rsid w:val="004F4C82"/>
    <w:rsid w:val="004F4F2D"/>
    <w:rsid w:val="00503EC5"/>
    <w:rsid w:val="00520472"/>
    <w:rsid w:val="00525CDE"/>
    <w:rsid w:val="0052704B"/>
    <w:rsid w:val="00535226"/>
    <w:rsid w:val="005360FF"/>
    <w:rsid w:val="00542BA8"/>
    <w:rsid w:val="00542D37"/>
    <w:rsid w:val="00544166"/>
    <w:rsid w:val="00545E4E"/>
    <w:rsid w:val="00551331"/>
    <w:rsid w:val="005608C7"/>
    <w:rsid w:val="00563D3D"/>
    <w:rsid w:val="00563FCC"/>
    <w:rsid w:val="00566DED"/>
    <w:rsid w:val="0057111E"/>
    <w:rsid w:val="00571EB8"/>
    <w:rsid w:val="005757FF"/>
    <w:rsid w:val="0057761C"/>
    <w:rsid w:val="00580D5D"/>
    <w:rsid w:val="00587170"/>
    <w:rsid w:val="00590473"/>
    <w:rsid w:val="0059205E"/>
    <w:rsid w:val="00592618"/>
    <w:rsid w:val="005A42F8"/>
    <w:rsid w:val="005A4F76"/>
    <w:rsid w:val="005B4BB6"/>
    <w:rsid w:val="005D646F"/>
    <w:rsid w:val="005D7D17"/>
    <w:rsid w:val="005E6B18"/>
    <w:rsid w:val="005E6D1E"/>
    <w:rsid w:val="005F661F"/>
    <w:rsid w:val="00606A51"/>
    <w:rsid w:val="00606F44"/>
    <w:rsid w:val="00612070"/>
    <w:rsid w:val="006165A4"/>
    <w:rsid w:val="00617350"/>
    <w:rsid w:val="00620448"/>
    <w:rsid w:val="00621D77"/>
    <w:rsid w:val="00626198"/>
    <w:rsid w:val="00632B48"/>
    <w:rsid w:val="006352CB"/>
    <w:rsid w:val="00645341"/>
    <w:rsid w:val="00664B47"/>
    <w:rsid w:val="00666AD2"/>
    <w:rsid w:val="00674494"/>
    <w:rsid w:val="006958A2"/>
    <w:rsid w:val="00696F4F"/>
    <w:rsid w:val="00697FFB"/>
    <w:rsid w:val="006A2355"/>
    <w:rsid w:val="006A5D80"/>
    <w:rsid w:val="006A6F2E"/>
    <w:rsid w:val="006B1EDC"/>
    <w:rsid w:val="006B2BA3"/>
    <w:rsid w:val="006B2DCB"/>
    <w:rsid w:val="006B43AA"/>
    <w:rsid w:val="006C1E1D"/>
    <w:rsid w:val="006C29EB"/>
    <w:rsid w:val="006D0B6E"/>
    <w:rsid w:val="006D0C55"/>
    <w:rsid w:val="006D4752"/>
    <w:rsid w:val="006F4CF3"/>
    <w:rsid w:val="006F7961"/>
    <w:rsid w:val="007155CB"/>
    <w:rsid w:val="00723697"/>
    <w:rsid w:val="007466B3"/>
    <w:rsid w:val="007565EE"/>
    <w:rsid w:val="00780F20"/>
    <w:rsid w:val="00787965"/>
    <w:rsid w:val="00790DE8"/>
    <w:rsid w:val="007977EB"/>
    <w:rsid w:val="007A190C"/>
    <w:rsid w:val="007A4763"/>
    <w:rsid w:val="007A4E7C"/>
    <w:rsid w:val="007C07E3"/>
    <w:rsid w:val="007C6CE4"/>
    <w:rsid w:val="007F1BD6"/>
    <w:rsid w:val="00810564"/>
    <w:rsid w:val="008149AF"/>
    <w:rsid w:val="00826DD0"/>
    <w:rsid w:val="00827E67"/>
    <w:rsid w:val="008304BF"/>
    <w:rsid w:val="00840AC1"/>
    <w:rsid w:val="00845F53"/>
    <w:rsid w:val="008474B0"/>
    <w:rsid w:val="00854F72"/>
    <w:rsid w:val="008621F8"/>
    <w:rsid w:val="00876E14"/>
    <w:rsid w:val="00876FCC"/>
    <w:rsid w:val="0089011C"/>
    <w:rsid w:val="00890EC6"/>
    <w:rsid w:val="008A30CC"/>
    <w:rsid w:val="008A5217"/>
    <w:rsid w:val="008A5360"/>
    <w:rsid w:val="008A6987"/>
    <w:rsid w:val="008B7B37"/>
    <w:rsid w:val="008B7BF6"/>
    <w:rsid w:val="008F7878"/>
    <w:rsid w:val="00902CB8"/>
    <w:rsid w:val="0090357D"/>
    <w:rsid w:val="0090466D"/>
    <w:rsid w:val="009128AF"/>
    <w:rsid w:val="00916830"/>
    <w:rsid w:val="009331C7"/>
    <w:rsid w:val="009349F8"/>
    <w:rsid w:val="00940ADC"/>
    <w:rsid w:val="0094621B"/>
    <w:rsid w:val="00954A34"/>
    <w:rsid w:val="00975340"/>
    <w:rsid w:val="0097556D"/>
    <w:rsid w:val="009828A7"/>
    <w:rsid w:val="00984E94"/>
    <w:rsid w:val="0099242B"/>
    <w:rsid w:val="009A057D"/>
    <w:rsid w:val="009A2CAC"/>
    <w:rsid w:val="009A3D2C"/>
    <w:rsid w:val="009A7139"/>
    <w:rsid w:val="009B12A6"/>
    <w:rsid w:val="009C0D60"/>
    <w:rsid w:val="009C523F"/>
    <w:rsid w:val="009C56B0"/>
    <w:rsid w:val="009D0984"/>
    <w:rsid w:val="009D4049"/>
    <w:rsid w:val="009D5D69"/>
    <w:rsid w:val="009E17F6"/>
    <w:rsid w:val="009E1ECA"/>
    <w:rsid w:val="009E49DC"/>
    <w:rsid w:val="009E7220"/>
    <w:rsid w:val="009E7B66"/>
    <w:rsid w:val="009F1A26"/>
    <w:rsid w:val="009F407A"/>
    <w:rsid w:val="00A10AE2"/>
    <w:rsid w:val="00A130F7"/>
    <w:rsid w:val="00A17898"/>
    <w:rsid w:val="00A21259"/>
    <w:rsid w:val="00A21A78"/>
    <w:rsid w:val="00A32B23"/>
    <w:rsid w:val="00A37C59"/>
    <w:rsid w:val="00A37CF0"/>
    <w:rsid w:val="00A65FB7"/>
    <w:rsid w:val="00A73C9D"/>
    <w:rsid w:val="00A73D49"/>
    <w:rsid w:val="00A73FAD"/>
    <w:rsid w:val="00A74DD7"/>
    <w:rsid w:val="00A900E5"/>
    <w:rsid w:val="00A94167"/>
    <w:rsid w:val="00A97F82"/>
    <w:rsid w:val="00AA0588"/>
    <w:rsid w:val="00AB02F8"/>
    <w:rsid w:val="00AB1E71"/>
    <w:rsid w:val="00AC6128"/>
    <w:rsid w:val="00AE2531"/>
    <w:rsid w:val="00AF4D3D"/>
    <w:rsid w:val="00AF4DAA"/>
    <w:rsid w:val="00B13E10"/>
    <w:rsid w:val="00B31269"/>
    <w:rsid w:val="00B3403C"/>
    <w:rsid w:val="00B34337"/>
    <w:rsid w:val="00B36AAC"/>
    <w:rsid w:val="00B3714F"/>
    <w:rsid w:val="00B3768B"/>
    <w:rsid w:val="00B37DD4"/>
    <w:rsid w:val="00B44AFF"/>
    <w:rsid w:val="00B52A1C"/>
    <w:rsid w:val="00B53D36"/>
    <w:rsid w:val="00B5620B"/>
    <w:rsid w:val="00B5659F"/>
    <w:rsid w:val="00B6089D"/>
    <w:rsid w:val="00B61C25"/>
    <w:rsid w:val="00B7002C"/>
    <w:rsid w:val="00B71CEB"/>
    <w:rsid w:val="00B7520C"/>
    <w:rsid w:val="00B817BC"/>
    <w:rsid w:val="00B83F6B"/>
    <w:rsid w:val="00B87564"/>
    <w:rsid w:val="00B91626"/>
    <w:rsid w:val="00B961D9"/>
    <w:rsid w:val="00B97739"/>
    <w:rsid w:val="00BA30C2"/>
    <w:rsid w:val="00BA442D"/>
    <w:rsid w:val="00BA5DF1"/>
    <w:rsid w:val="00BA760B"/>
    <w:rsid w:val="00BB1BD3"/>
    <w:rsid w:val="00BB39CA"/>
    <w:rsid w:val="00BD589C"/>
    <w:rsid w:val="00BE0062"/>
    <w:rsid w:val="00BF14F4"/>
    <w:rsid w:val="00BF447C"/>
    <w:rsid w:val="00BF4C82"/>
    <w:rsid w:val="00C04023"/>
    <w:rsid w:val="00C074CB"/>
    <w:rsid w:val="00C3187D"/>
    <w:rsid w:val="00C32B94"/>
    <w:rsid w:val="00C351B7"/>
    <w:rsid w:val="00C37A3C"/>
    <w:rsid w:val="00C41416"/>
    <w:rsid w:val="00C557E2"/>
    <w:rsid w:val="00C6298F"/>
    <w:rsid w:val="00C67A70"/>
    <w:rsid w:val="00C72910"/>
    <w:rsid w:val="00C738C0"/>
    <w:rsid w:val="00C933B9"/>
    <w:rsid w:val="00C9623A"/>
    <w:rsid w:val="00CA6071"/>
    <w:rsid w:val="00CA7F26"/>
    <w:rsid w:val="00CB1313"/>
    <w:rsid w:val="00CB4C2A"/>
    <w:rsid w:val="00CB7B37"/>
    <w:rsid w:val="00CC2229"/>
    <w:rsid w:val="00CD00F0"/>
    <w:rsid w:val="00CD0A8A"/>
    <w:rsid w:val="00CD76F6"/>
    <w:rsid w:val="00D0040B"/>
    <w:rsid w:val="00D02AEF"/>
    <w:rsid w:val="00D22283"/>
    <w:rsid w:val="00D23692"/>
    <w:rsid w:val="00D33601"/>
    <w:rsid w:val="00D353AC"/>
    <w:rsid w:val="00D436CA"/>
    <w:rsid w:val="00D45502"/>
    <w:rsid w:val="00D4590F"/>
    <w:rsid w:val="00D47F08"/>
    <w:rsid w:val="00D61BA5"/>
    <w:rsid w:val="00D65273"/>
    <w:rsid w:val="00D67FA4"/>
    <w:rsid w:val="00D705F3"/>
    <w:rsid w:val="00D81E0F"/>
    <w:rsid w:val="00D84221"/>
    <w:rsid w:val="00D862ED"/>
    <w:rsid w:val="00D87B88"/>
    <w:rsid w:val="00D87EC8"/>
    <w:rsid w:val="00D93267"/>
    <w:rsid w:val="00D93A65"/>
    <w:rsid w:val="00DA085D"/>
    <w:rsid w:val="00DA1F1A"/>
    <w:rsid w:val="00DB0F51"/>
    <w:rsid w:val="00DB117F"/>
    <w:rsid w:val="00DC0ED9"/>
    <w:rsid w:val="00DD09C9"/>
    <w:rsid w:val="00DD482E"/>
    <w:rsid w:val="00DE5119"/>
    <w:rsid w:val="00E1196E"/>
    <w:rsid w:val="00E24D29"/>
    <w:rsid w:val="00E26A89"/>
    <w:rsid w:val="00E52061"/>
    <w:rsid w:val="00E57972"/>
    <w:rsid w:val="00E60D7B"/>
    <w:rsid w:val="00E63D69"/>
    <w:rsid w:val="00E734BD"/>
    <w:rsid w:val="00E736F7"/>
    <w:rsid w:val="00E73DF0"/>
    <w:rsid w:val="00E871B8"/>
    <w:rsid w:val="00E93589"/>
    <w:rsid w:val="00EA3F84"/>
    <w:rsid w:val="00EA6743"/>
    <w:rsid w:val="00EB2D14"/>
    <w:rsid w:val="00EB61F4"/>
    <w:rsid w:val="00ED0CF7"/>
    <w:rsid w:val="00ED73F6"/>
    <w:rsid w:val="00EE1606"/>
    <w:rsid w:val="00EE5603"/>
    <w:rsid w:val="00EE6E5C"/>
    <w:rsid w:val="00EF1095"/>
    <w:rsid w:val="00EF5A64"/>
    <w:rsid w:val="00EF5D95"/>
    <w:rsid w:val="00EF6B7C"/>
    <w:rsid w:val="00F06140"/>
    <w:rsid w:val="00F36D11"/>
    <w:rsid w:val="00F3700B"/>
    <w:rsid w:val="00F4600B"/>
    <w:rsid w:val="00F46746"/>
    <w:rsid w:val="00F63659"/>
    <w:rsid w:val="00F803C7"/>
    <w:rsid w:val="00F90D34"/>
    <w:rsid w:val="00FC2C8E"/>
    <w:rsid w:val="00FC5006"/>
    <w:rsid w:val="00F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936B213"/>
  <w15:docId w15:val="{5AD0843E-457E-4C4B-9B4A-780B6D93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34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6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C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3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C0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rsid w:val="0093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5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DF1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DF1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0F51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69FE"/>
    <w:rPr>
      <w:rFonts w:ascii="Arial" w:eastAsia="Arial" w:hAnsi="Arial" w:cs="Arial"/>
      <w:color w:val="000000"/>
    </w:rPr>
  </w:style>
  <w:style w:type="paragraph" w:customStyle="1" w:styleId="TableText">
    <w:name w:val="Table Text"/>
    <w:basedOn w:val="Normal"/>
    <w:link w:val="TableTextChar"/>
    <w:qFormat/>
    <w:rsid w:val="008A6987"/>
    <w:pPr>
      <w:spacing w:line="240" w:lineRule="auto"/>
    </w:pPr>
    <w:rPr>
      <w:rFonts w:ascii="Arial Narrow" w:eastAsia="Times New Roman" w:hAnsi="Arial Narrow" w:cs="Times New Roman"/>
      <w:color w:val="auto"/>
      <w:szCs w:val="20"/>
    </w:rPr>
  </w:style>
  <w:style w:type="character" w:customStyle="1" w:styleId="TableTextChar">
    <w:name w:val="Table Text Char"/>
    <w:link w:val="TableText"/>
    <w:rsid w:val="008A6987"/>
    <w:rPr>
      <w:rFonts w:ascii="Arial Narrow" w:eastAsia="Times New Roman" w:hAnsi="Arial Narrow" w:cs="Times New Roman"/>
      <w:szCs w:val="20"/>
    </w:rPr>
  </w:style>
  <w:style w:type="paragraph" w:customStyle="1" w:styleId="TextBoxText">
    <w:name w:val="Text Box Text"/>
    <w:basedOn w:val="Normal"/>
    <w:link w:val="TextBoxTextCharChar"/>
    <w:uiPriority w:val="14"/>
    <w:qFormat/>
    <w:rsid w:val="008A6987"/>
    <w:pPr>
      <w:spacing w:after="60" w:line="240" w:lineRule="auto"/>
    </w:pPr>
    <w:rPr>
      <w:rFonts w:ascii="Arial Narrow" w:eastAsia="Times New Roman" w:hAnsi="Arial Narrow" w:cs="Times New Roman"/>
      <w:color w:val="auto"/>
      <w:sz w:val="20"/>
      <w:szCs w:val="20"/>
    </w:rPr>
  </w:style>
  <w:style w:type="paragraph" w:customStyle="1" w:styleId="TextBox">
    <w:name w:val="Text Box"/>
    <w:basedOn w:val="Normal"/>
    <w:uiPriority w:val="74"/>
    <w:rsid w:val="008A6987"/>
    <w:pPr>
      <w:spacing w:after="120" w:line="240" w:lineRule="auto"/>
    </w:pPr>
    <w:rPr>
      <w:rFonts w:eastAsia="Times New Roman" w:cs="Times New Roman"/>
      <w:color w:val="auto"/>
      <w:sz w:val="20"/>
    </w:rPr>
  </w:style>
  <w:style w:type="character" w:customStyle="1" w:styleId="TextBoxTextCharChar">
    <w:name w:val="Text Box Text Char Char"/>
    <w:link w:val="TextBoxText"/>
    <w:uiPriority w:val="14"/>
    <w:rsid w:val="008A6987"/>
    <w:rPr>
      <w:rFonts w:ascii="Arial Narrow" w:eastAsia="Times New Roman" w:hAnsi="Arial Narro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InductiveHealth_Template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6B7DAF95B6344B0E7978F453D805B" ma:contentTypeVersion="12" ma:contentTypeDescription="Create a new document." ma:contentTypeScope="" ma:versionID="be6ef1242b542886e8d6fafc817e59c0">
  <xsd:schema xmlns:xsd="http://www.w3.org/2001/XMLSchema" xmlns:xs="http://www.w3.org/2001/XMLSchema" xmlns:p="http://schemas.microsoft.com/office/2006/metadata/properties" xmlns:ns2="dfa8ee4e-f97f-46dd-a2d4-49ab3098e4f5" xmlns:ns3="2128078d-bf83-4f6d-8e20-dd3fa5c9590a" targetNamespace="http://schemas.microsoft.com/office/2006/metadata/properties" ma:root="true" ma:fieldsID="88edb9adcfcde45edce853d2f97ba638" ns2:_="" ns3:_="">
    <xsd:import namespace="dfa8ee4e-f97f-46dd-a2d4-49ab3098e4f5"/>
    <xsd:import namespace="2128078d-bf83-4f6d-8e20-dd3fa5c959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ee4e-f97f-46dd-a2d4-49ab3098e4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8078d-bf83-4f6d-8e20-dd3fa5c95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864B-406C-43F1-B6AD-6B9BB6EBB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6C0B3D-153E-426B-92B9-A6BA2C7E7E78}">
  <ds:schemaRefs>
    <ds:schemaRef ds:uri="dfa8ee4e-f97f-46dd-a2d4-49ab3098e4f5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128078d-bf83-4f6d-8e20-dd3fa5c9590a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02A6912-C3D0-4D98-A41D-79B7B300F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ee4e-f97f-46dd-a2d4-49ab3098e4f5"/>
    <ds:schemaRef ds:uri="2128078d-bf83-4f6d-8e20-dd3fa5c95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3B05C-1FCE-4195-82D3-2DD6A179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InductiveHealth_Template_Word.dotx</Template>
  <TotalTime>61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Contact Tracing Report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cp:lastModifiedBy>Stephen Macauley</cp:lastModifiedBy>
  <cp:revision>8</cp:revision>
  <cp:lastPrinted>2013-02-25T02:16:00Z</cp:lastPrinted>
  <dcterms:created xsi:type="dcterms:W3CDTF">2020-03-21T17:05:00Z</dcterms:created>
  <dcterms:modified xsi:type="dcterms:W3CDTF">2020-03-23T14:21:00Z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0x01010003D6B7DAF95B6344B0E7978F453D805B</vt:lpwstr>
  </property>
</Properties>
</file>